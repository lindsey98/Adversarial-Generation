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7EA3" w:rsidRPr="00207EA3" w:rsidRDefault="00207EA3" w:rsidP="00207EA3"/>
    <w:p w:rsidR="00207EA3" w:rsidRDefault="00207EA3" w:rsidP="00B80284">
      <w:pPr>
        <w:pStyle w:val="Heading1"/>
      </w:pPr>
      <w:r>
        <w:t>Distributional Detection</w:t>
      </w:r>
    </w:p>
    <w:p w:rsidR="00FA0BFF" w:rsidRPr="004F3670" w:rsidRDefault="008633B0" w:rsidP="004F3670">
      <w:pPr>
        <w:pStyle w:val="ListBullet"/>
        <w:rPr>
          <w:rFonts w:hint="eastAsia"/>
        </w:rPr>
      </w:pPr>
      <w:r w:rsidRPr="000E39BA">
        <w:t xml:space="preserve">Li and Li </w:t>
      </w:r>
      <w:r w:rsidR="004F3670" w:rsidRPr="000E39BA">
        <w:t>[</w:t>
      </w:r>
      <w:r w:rsidR="004F3670">
        <w:t>1</w:t>
      </w:r>
      <w:r w:rsidR="004F3670" w:rsidRPr="000E39BA">
        <w:t>] use PCA to detect natural images from adversarial examples</w:t>
      </w:r>
      <w:r w:rsidR="004F3670">
        <w:t xml:space="preserve">. They collect PCA coefficients for hidden layers and train a classifier to distinguish clean vs adversarial examples. </w:t>
      </w:r>
    </w:p>
    <w:p w:rsidR="00966857" w:rsidRDefault="000E39BA" w:rsidP="00763602">
      <w:pPr>
        <w:pStyle w:val="ListBullet"/>
      </w:pPr>
      <w:r w:rsidRPr="000E39BA">
        <w:t>Lu et al. [</w:t>
      </w:r>
      <w:r w:rsidR="004F3670">
        <w:t>2</w:t>
      </w:r>
      <w:r w:rsidRPr="000E39BA">
        <w:t xml:space="preserve">] </w:t>
      </w:r>
      <w:r w:rsidR="00966857">
        <w:t xml:space="preserve">made a hypothesis that </w:t>
      </w:r>
      <w:r w:rsidRPr="000E39BA">
        <w:t xml:space="preserve">adversarial examples produce different patterns of </w:t>
      </w:r>
      <w:proofErr w:type="spellStart"/>
      <w:r w:rsidRPr="000E39BA">
        <w:t>ReLU</w:t>
      </w:r>
      <w:proofErr w:type="spellEnd"/>
      <w:r w:rsidRPr="000E39BA">
        <w:t xml:space="preserve"> activations in (the late stages of) networks</w:t>
      </w:r>
      <w:r w:rsidR="00966857">
        <w:t>. Based on this hypothesis, they insert RBF-SVM classifier before the last fc layer.</w:t>
      </w:r>
      <w:r w:rsidR="00966857">
        <w:rPr>
          <w:noProof/>
        </w:rPr>
        <w:drawing>
          <wp:inline distT="0" distB="0" distL="0" distR="0">
            <wp:extent cx="5226996" cy="2448182"/>
            <wp:effectExtent l="0" t="0" r="5715" b="317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360" cy="24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BA" w:rsidRDefault="000E39BA" w:rsidP="000E39BA">
      <w:pPr>
        <w:pStyle w:val="ListBullet"/>
      </w:pPr>
      <w:r w:rsidRPr="000E39BA">
        <w:t>Metzen et al. [</w:t>
      </w:r>
      <w:r w:rsidR="004F3670">
        <w:t>3</w:t>
      </w:r>
      <w:r w:rsidRPr="000E39BA">
        <w:t xml:space="preserve">] propose to augment </w:t>
      </w:r>
      <w:r w:rsidR="00FC4102">
        <w:t xml:space="preserve">the network with </w:t>
      </w:r>
      <w:r w:rsidRPr="000E39BA">
        <w:t xml:space="preserve">a </w:t>
      </w:r>
      <w:r w:rsidR="00FC4102">
        <w:t>binary adversarial detector</w:t>
      </w:r>
      <w:r w:rsidRPr="000E39BA">
        <w:t xml:space="preserve"> </w:t>
      </w:r>
      <w:r w:rsidR="00FC4102">
        <w:t>at every inner layer of network.</w:t>
      </w:r>
    </w:p>
    <w:p w:rsidR="004F3670" w:rsidRDefault="00FC4102" w:rsidP="00207EA3">
      <w:pPr>
        <w:pStyle w:val="ListBullet"/>
        <w:numPr>
          <w:ilvl w:val="0"/>
          <w:numId w:val="0"/>
        </w:numPr>
        <w:ind w:left="432"/>
      </w:pPr>
      <w:r>
        <w:rPr>
          <w:noProof/>
        </w:rPr>
        <w:drawing>
          <wp:inline distT="0" distB="0" distL="0" distR="0">
            <wp:extent cx="5732145" cy="1784985"/>
            <wp:effectExtent l="0" t="0" r="0" b="571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E3" w:rsidRDefault="000E4C4D" w:rsidP="000E4C4D">
      <w:pPr>
        <w:pStyle w:val="ListBullet"/>
        <w:numPr>
          <w:ilvl w:val="0"/>
          <w:numId w:val="5"/>
        </w:numPr>
      </w:pPr>
      <w:r w:rsidRPr="000E4C4D">
        <w:t>Gong</w:t>
      </w:r>
      <w:r w:rsidR="00FA7E72">
        <w:t xml:space="preserve"> </w:t>
      </w:r>
      <w:r>
        <w:t xml:space="preserve">et al. </w:t>
      </w:r>
      <w:r w:rsidR="00FA7E72">
        <w:t xml:space="preserve">[4] </w:t>
      </w:r>
      <w:r>
        <w:t>simply train a binary classifier to distinguish clean inputs and adversarial inputs</w:t>
      </w:r>
    </w:p>
    <w:p w:rsidR="000E4C4D" w:rsidRDefault="000E4C4D" w:rsidP="000E4C4D">
      <w:pPr>
        <w:pStyle w:val="ListBullet"/>
        <w:numPr>
          <w:ilvl w:val="0"/>
          <w:numId w:val="5"/>
        </w:numPr>
      </w:pPr>
      <w:r>
        <w:lastRenderedPageBreak/>
        <w:t>G</w:t>
      </w:r>
      <w:r w:rsidRPr="000E4C4D">
        <w:t>rosse</w:t>
      </w:r>
      <w:r>
        <w:t xml:space="preserve"> et al. </w:t>
      </w:r>
      <w:r w:rsidR="00520616">
        <w:t xml:space="preserve">[5] </w:t>
      </w:r>
      <w:r>
        <w:t xml:space="preserve">augment the learning model with an additional outlier class. </w:t>
      </w:r>
      <w:r w:rsidRPr="000E4C4D">
        <w:t>The model detect</w:t>
      </w:r>
      <w:r w:rsidR="00B80284">
        <w:t>s</w:t>
      </w:r>
      <w:r w:rsidRPr="000E4C4D">
        <w:t xml:space="preserve"> the adversarial examples by classifying it as an outlier.</w:t>
      </w:r>
    </w:p>
    <w:p w:rsidR="000E39BA" w:rsidRDefault="000E39BA" w:rsidP="000E39BA">
      <w:pPr>
        <w:pStyle w:val="ListBullet"/>
      </w:pPr>
      <w:proofErr w:type="spellStart"/>
      <w:r w:rsidRPr="000E39BA">
        <w:t>Feinman</w:t>
      </w:r>
      <w:proofErr w:type="spellEnd"/>
      <w:r w:rsidRPr="000E39BA">
        <w:t xml:space="preserve"> et al. [</w:t>
      </w:r>
      <w:r w:rsidR="00520616">
        <w:t>6</w:t>
      </w:r>
      <w:r w:rsidRPr="000E39BA">
        <w:t xml:space="preserve">] present a defense they call kernel density estimation. They use a Gaussian Mixture Model to model outputs from the final hidden layer of a neural </w:t>
      </w:r>
      <w:proofErr w:type="gramStart"/>
      <w:r w:rsidRPr="000E39BA">
        <w:t>network, and</w:t>
      </w:r>
      <w:proofErr w:type="gramEnd"/>
      <w:r w:rsidRPr="000E39BA">
        <w:t xml:space="preserve"> argue that adversarial examples belong to a different distribution than that of natural images</w:t>
      </w:r>
      <w:r w:rsidR="00B80284">
        <w:t>.</w:t>
      </w:r>
    </w:p>
    <w:p w:rsidR="004F3670" w:rsidRPr="009E41C8" w:rsidRDefault="000E39BA" w:rsidP="006E38FC">
      <w:pPr>
        <w:pStyle w:val="ListBullet"/>
        <w:rPr>
          <w:lang w:val="en-GB" w:bidi="en-GB"/>
        </w:rPr>
      </w:pPr>
      <w:proofErr w:type="spellStart"/>
      <w:r w:rsidRPr="000E39BA">
        <w:t>Feinman</w:t>
      </w:r>
      <w:proofErr w:type="spellEnd"/>
      <w:r w:rsidRPr="000E39BA">
        <w:t xml:space="preserve"> et al. </w:t>
      </w:r>
      <w:r w:rsidR="00520616">
        <w:t xml:space="preserve">[6] </w:t>
      </w:r>
      <w:r w:rsidRPr="000E39BA">
        <w:t>propose a second detection method called Bayesian neural network uncertainty that measures the uncertainty of the neural network on the given input.</w:t>
      </w:r>
      <w:r w:rsidR="00D35CE3">
        <w:t xml:space="preserve"> In a network with dropout, adversarial example</w:t>
      </w:r>
      <w:r w:rsidR="007372B2">
        <w:t>s</w:t>
      </w:r>
      <w:r w:rsidR="00D35CE3">
        <w:t xml:space="preserve"> will get </w:t>
      </w:r>
      <w:r w:rsidR="007372B2">
        <w:t>unstable</w:t>
      </w:r>
      <w:r w:rsidR="00D35CE3">
        <w:t xml:space="preserve"> classification results </w:t>
      </w:r>
      <w:r w:rsidR="007372B2">
        <w:t xml:space="preserve">every time dropout is randomized. Whereas clean examples should get consistent predictions even though different neurons are </w:t>
      </w:r>
      <w:r w:rsidR="007F7730">
        <w:t>dropout</w:t>
      </w:r>
      <w:r w:rsidR="007372B2">
        <w:t xml:space="preserve">. </w:t>
      </w:r>
    </w:p>
    <w:p w:rsidR="009E41C8" w:rsidRPr="00D35CE3" w:rsidRDefault="009E41C8" w:rsidP="006E38FC">
      <w:pPr>
        <w:pStyle w:val="ListBullet"/>
        <w:rPr>
          <w:lang w:val="en-GB" w:bidi="en-GB"/>
        </w:rPr>
      </w:pPr>
      <w:r>
        <w:t>Magnet</w:t>
      </w:r>
      <w:r w:rsidR="004C09D7">
        <w:t xml:space="preserve"> [7]</w:t>
      </w:r>
      <w:r>
        <w:t xml:space="preserve"> trains an autoencoder on normal images. Large reconstruction error is expected for adversarial images because they are not used in training. Then it compares the Jensen-Shannon divergence between </w:t>
      </w:r>
      <w:r w:rsidR="00E134C2">
        <w:t>the classification result for the</w:t>
      </w:r>
      <w:r>
        <w:t xml:space="preserve"> test input and </w:t>
      </w:r>
      <w:r w:rsidR="00E134C2">
        <w:t xml:space="preserve">the classification result for the </w:t>
      </w:r>
      <w:r>
        <w:t xml:space="preserve">test input after autoencoder’s reconstruction. </w:t>
      </w:r>
    </w:p>
    <w:p w:rsidR="00B80284" w:rsidRDefault="00503381">
      <w:pPr>
        <w:pStyle w:val="Heading2"/>
        <w:rPr>
          <w:lang w:val="en-GB" w:bidi="en-GB"/>
        </w:rPr>
      </w:pPr>
      <w:r>
        <w:rPr>
          <w:lang w:val="en-GB" w:bidi="en-GB"/>
        </w:rPr>
        <w:t xml:space="preserve">References </w:t>
      </w:r>
    </w:p>
    <w:p w:rsidR="008633B0" w:rsidRPr="00934075" w:rsidRDefault="00B80284" w:rsidP="00756F48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</w:pPr>
      <w:r w:rsidRPr="0093407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 xml:space="preserve">[1] </w:t>
      </w:r>
      <w:r w:rsidRPr="00B80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Li, Xin, and Fuxin Li. "Adversarial examples detection in deep networks with convolutional filter statistics." </w:t>
      </w:r>
      <w:r w:rsidRPr="0093407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Proceedings of the IEEE International Conference on Computer Vision</w:t>
      </w:r>
      <w:r w:rsidRPr="00B80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. 2017.</w:t>
      </w:r>
    </w:p>
    <w:p w:rsidR="00756F48" w:rsidRPr="00934075" w:rsidRDefault="000E39BA" w:rsidP="00756F48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</w:pPr>
      <w:r w:rsidRPr="0093407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[</w:t>
      </w:r>
      <w:r w:rsidR="004F3670" w:rsidRPr="0093407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2</w:t>
      </w:r>
      <w:r w:rsidRPr="0093407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 xml:space="preserve">] </w:t>
      </w:r>
      <w:r w:rsidR="00756F48" w:rsidRPr="00756F4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 xml:space="preserve">Lu, </w:t>
      </w:r>
      <w:proofErr w:type="spellStart"/>
      <w:r w:rsidR="00756F48" w:rsidRPr="00756F4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Jiajun</w:t>
      </w:r>
      <w:proofErr w:type="spellEnd"/>
      <w:r w:rsidR="00756F48" w:rsidRPr="00756F4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 xml:space="preserve">, </w:t>
      </w:r>
      <w:proofErr w:type="spellStart"/>
      <w:r w:rsidR="00756F48" w:rsidRPr="00756F4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Theerasit</w:t>
      </w:r>
      <w:proofErr w:type="spellEnd"/>
      <w:r w:rsidR="00756F48" w:rsidRPr="00756F4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 xml:space="preserve"> </w:t>
      </w:r>
      <w:proofErr w:type="spellStart"/>
      <w:r w:rsidR="00756F48" w:rsidRPr="00756F4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Issaranon</w:t>
      </w:r>
      <w:proofErr w:type="spellEnd"/>
      <w:r w:rsidR="00756F48" w:rsidRPr="00756F4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, and David Forsyth. "</w:t>
      </w:r>
      <w:proofErr w:type="spellStart"/>
      <w:r w:rsidR="00756F48" w:rsidRPr="00756F4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Safetynet</w:t>
      </w:r>
      <w:proofErr w:type="spellEnd"/>
      <w:r w:rsidR="00756F48" w:rsidRPr="00756F4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: Detecting and rejecting adversarial examples robustly." </w:t>
      </w:r>
      <w:r w:rsidR="00756F48" w:rsidRPr="0093407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Proceedings of the IEEE International Conference on Computer Vision</w:t>
      </w:r>
      <w:r w:rsidR="00756F48" w:rsidRPr="00756F4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. 2017.</w:t>
      </w:r>
    </w:p>
    <w:p w:rsidR="00934075" w:rsidRDefault="00FC4102" w:rsidP="00934075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</w:pPr>
      <w:r w:rsidRPr="0093407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[</w:t>
      </w:r>
      <w:r w:rsidR="004F3670" w:rsidRPr="0093407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3</w:t>
      </w:r>
      <w:r w:rsidRPr="0093407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 xml:space="preserve">] </w:t>
      </w:r>
      <w:r w:rsidR="00756F48" w:rsidRPr="00756F4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Metzen, Jan Hendrik, et al. "On detecting adversarial perturbations." </w:t>
      </w:r>
      <w:proofErr w:type="spellStart"/>
      <w:r w:rsidR="00756F48" w:rsidRPr="0093407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arXiv</w:t>
      </w:r>
      <w:proofErr w:type="spellEnd"/>
      <w:r w:rsidR="00756F48" w:rsidRPr="0093407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 xml:space="preserve"> preprint arXiv:1702.04267</w:t>
      </w:r>
      <w:r w:rsidR="00756F48" w:rsidRPr="00756F4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 (2017).</w:t>
      </w:r>
    </w:p>
    <w:p w:rsidR="00E37CA0" w:rsidRDefault="00934075" w:rsidP="00E37CA0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</w:pPr>
      <w:r w:rsidRPr="00934075">
        <w:rPr>
          <w:rFonts w:ascii="Arial" w:eastAsia="Times New Roman" w:hAnsi="Arial" w:cs="Arial"/>
          <w:bCs/>
          <w:color w:val="222222"/>
          <w:sz w:val="20"/>
          <w:szCs w:val="20"/>
          <w:shd w:val="clear" w:color="auto" w:fill="FFFFFF"/>
          <w:lang w:val="en-SG" w:eastAsia="zh-CN"/>
        </w:rPr>
        <w:t xml:space="preserve">[4] </w:t>
      </w:r>
      <w:r w:rsidR="00E37CA0" w:rsidRPr="00E37CA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 xml:space="preserve">Gong, </w:t>
      </w:r>
      <w:proofErr w:type="spellStart"/>
      <w:r w:rsidR="00E37CA0" w:rsidRPr="00E37CA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Zhitao</w:t>
      </w:r>
      <w:proofErr w:type="spellEnd"/>
      <w:r w:rsidR="00E37CA0" w:rsidRPr="00E37CA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 xml:space="preserve">, </w:t>
      </w:r>
      <w:proofErr w:type="spellStart"/>
      <w:r w:rsidR="00E37CA0" w:rsidRPr="00E37CA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Wenlu</w:t>
      </w:r>
      <w:proofErr w:type="spellEnd"/>
      <w:r w:rsidR="00E37CA0" w:rsidRPr="00E37CA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 xml:space="preserve"> Wang, and Wei-Shinn Ku. "Adversarial and clean data are not twins." </w:t>
      </w:r>
      <w:proofErr w:type="spellStart"/>
      <w:r w:rsidR="00E37CA0" w:rsidRPr="00E37CA0">
        <w:rPr>
          <w:rFonts w:ascii="Arial" w:eastAsia="Times New Roman" w:hAnsi="Arial" w:cs="Arial"/>
          <w:i/>
          <w:iCs/>
          <w:color w:val="222222"/>
          <w:sz w:val="20"/>
          <w:szCs w:val="20"/>
          <w:lang w:val="en-SG" w:eastAsia="zh-CN"/>
        </w:rPr>
        <w:t>arXiv</w:t>
      </w:r>
      <w:proofErr w:type="spellEnd"/>
      <w:r w:rsidR="00E37CA0" w:rsidRPr="00E37CA0">
        <w:rPr>
          <w:rFonts w:ascii="Arial" w:eastAsia="Times New Roman" w:hAnsi="Arial" w:cs="Arial"/>
          <w:i/>
          <w:iCs/>
          <w:color w:val="222222"/>
          <w:sz w:val="20"/>
          <w:szCs w:val="20"/>
          <w:lang w:val="en-SG" w:eastAsia="zh-CN"/>
        </w:rPr>
        <w:t xml:space="preserve"> preprint arXiv:1704.04960</w:t>
      </w:r>
      <w:r w:rsidR="00E37CA0" w:rsidRPr="00E37CA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(2017).</w:t>
      </w:r>
    </w:p>
    <w:p w:rsidR="004845FD" w:rsidRPr="00695E8E" w:rsidRDefault="004845FD" w:rsidP="00E37CA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[5]</w:t>
      </w:r>
      <w:r w:rsidR="00520616" w:rsidRPr="0052061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520616" w:rsidRPr="0052061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Grosse, Kathrin, et al. "On the (statistical) detection of adversarial examples." </w:t>
      </w:r>
      <w:proofErr w:type="spellStart"/>
      <w:r w:rsidR="00520616" w:rsidRPr="00520616">
        <w:rPr>
          <w:rFonts w:ascii="Arial" w:eastAsia="Times New Roman" w:hAnsi="Arial" w:cs="Arial"/>
          <w:i/>
          <w:iCs/>
          <w:color w:val="222222"/>
          <w:sz w:val="20"/>
          <w:szCs w:val="20"/>
          <w:lang w:val="en-SG" w:eastAsia="zh-CN"/>
        </w:rPr>
        <w:t>arXiv</w:t>
      </w:r>
      <w:proofErr w:type="spellEnd"/>
      <w:r w:rsidR="00520616" w:rsidRPr="00520616">
        <w:rPr>
          <w:rFonts w:ascii="Arial" w:eastAsia="Times New Roman" w:hAnsi="Arial" w:cs="Arial"/>
          <w:i/>
          <w:iCs/>
          <w:color w:val="222222"/>
          <w:sz w:val="20"/>
          <w:szCs w:val="20"/>
          <w:lang w:val="en-SG" w:eastAsia="zh-CN"/>
        </w:rPr>
        <w:t xml:space="preserve"> preprint arXiv:1702.06280</w:t>
      </w:r>
      <w:r w:rsidR="00520616" w:rsidRPr="0052061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(2017).</w:t>
      </w:r>
    </w:p>
    <w:p w:rsidR="004845FD" w:rsidRPr="00695E8E" w:rsidRDefault="004845FD" w:rsidP="00E37CA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[6]</w:t>
      </w:r>
      <w:r w:rsidR="00695E8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 xml:space="preserve"> </w:t>
      </w:r>
      <w:proofErr w:type="spellStart"/>
      <w:r w:rsidR="00695E8E" w:rsidRPr="00695E8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Feinman</w:t>
      </w:r>
      <w:proofErr w:type="spellEnd"/>
      <w:r w:rsidR="00695E8E" w:rsidRPr="00695E8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, Reuben, et al. "Detecting adversarial samples from artifacts." </w:t>
      </w:r>
      <w:proofErr w:type="spellStart"/>
      <w:r w:rsidR="00695E8E" w:rsidRPr="00695E8E">
        <w:rPr>
          <w:rFonts w:ascii="Arial" w:eastAsia="Times New Roman" w:hAnsi="Arial" w:cs="Arial"/>
          <w:i/>
          <w:iCs/>
          <w:color w:val="222222"/>
          <w:sz w:val="20"/>
          <w:szCs w:val="20"/>
          <w:lang w:val="en-SG" w:eastAsia="zh-CN"/>
        </w:rPr>
        <w:t>arXiv</w:t>
      </w:r>
      <w:proofErr w:type="spellEnd"/>
      <w:r w:rsidR="00695E8E" w:rsidRPr="00695E8E">
        <w:rPr>
          <w:rFonts w:ascii="Arial" w:eastAsia="Times New Roman" w:hAnsi="Arial" w:cs="Arial"/>
          <w:i/>
          <w:iCs/>
          <w:color w:val="222222"/>
          <w:sz w:val="20"/>
          <w:szCs w:val="20"/>
          <w:lang w:val="en-SG" w:eastAsia="zh-CN"/>
        </w:rPr>
        <w:t xml:space="preserve"> preprint arXiv:1703.00410</w:t>
      </w:r>
      <w:r w:rsidR="00695E8E" w:rsidRPr="00695E8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 (2017).</w:t>
      </w:r>
    </w:p>
    <w:p w:rsidR="00972026" w:rsidRPr="00972026" w:rsidRDefault="00695E8E" w:rsidP="0097202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[7]</w:t>
      </w:r>
      <w:r w:rsidR="00511F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 xml:space="preserve"> </w:t>
      </w:r>
      <w:r w:rsidR="00972026" w:rsidRPr="0097202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 xml:space="preserve">Meng, </w:t>
      </w:r>
      <w:proofErr w:type="spellStart"/>
      <w:r w:rsidR="00972026" w:rsidRPr="0097202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Dongyu</w:t>
      </w:r>
      <w:proofErr w:type="spellEnd"/>
      <w:r w:rsidR="00972026" w:rsidRPr="0097202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 xml:space="preserve">, and Hao Chen. "Magnet: a two-pronged </w:t>
      </w:r>
      <w:proofErr w:type="spellStart"/>
      <w:r w:rsidR="00972026" w:rsidRPr="0097202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defense</w:t>
      </w:r>
      <w:proofErr w:type="spellEnd"/>
      <w:r w:rsidR="00972026" w:rsidRPr="0097202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 xml:space="preserve"> against adversarial examples." </w:t>
      </w:r>
      <w:r w:rsidR="00972026" w:rsidRPr="00972026">
        <w:rPr>
          <w:rFonts w:ascii="Arial" w:eastAsia="Times New Roman" w:hAnsi="Arial" w:cs="Arial"/>
          <w:i/>
          <w:iCs/>
          <w:color w:val="222222"/>
          <w:sz w:val="20"/>
          <w:szCs w:val="20"/>
          <w:lang w:val="en-SG" w:eastAsia="zh-CN"/>
        </w:rPr>
        <w:t>Proceedings of the 2017 ACM SIGSAC conference on computer and communications security</w:t>
      </w:r>
      <w:r w:rsidR="00972026" w:rsidRPr="0097202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SG" w:eastAsia="zh-CN"/>
        </w:rPr>
        <w:t>. 2017.</w:t>
      </w:r>
    </w:p>
    <w:p w:rsidR="00695E8E" w:rsidRPr="00E37CA0" w:rsidRDefault="00695E8E" w:rsidP="00E37CA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</w:p>
    <w:p w:rsidR="000E4C4D" w:rsidRPr="00FC4102" w:rsidRDefault="000E4C4D" w:rsidP="00FC4102">
      <w:pPr>
        <w:rPr>
          <w:lang w:val="en-GB" w:bidi="en-GB"/>
        </w:rPr>
      </w:pPr>
    </w:p>
    <w:sectPr w:rsidR="000E4C4D" w:rsidRPr="00FC4102">
      <w:footerReference w:type="default" r:id="rId9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62E8E" w:rsidRDefault="00D62E8E">
      <w:r>
        <w:separator/>
      </w:r>
    </w:p>
    <w:p w:rsidR="00D62E8E" w:rsidRDefault="00D62E8E"/>
  </w:endnote>
  <w:endnote w:type="continuationSeparator" w:id="0">
    <w:p w:rsidR="00D62E8E" w:rsidRDefault="00D62E8E">
      <w:r>
        <w:continuationSeparator/>
      </w:r>
    </w:p>
    <w:p w:rsidR="00D62E8E" w:rsidRDefault="00D62E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62E8E" w:rsidRDefault="00D62E8E">
      <w:r>
        <w:separator/>
      </w:r>
    </w:p>
    <w:p w:rsidR="00D62E8E" w:rsidRDefault="00D62E8E"/>
  </w:footnote>
  <w:footnote w:type="continuationSeparator" w:id="0">
    <w:p w:rsidR="00D62E8E" w:rsidRDefault="00D62E8E">
      <w:r>
        <w:continuationSeparator/>
      </w:r>
    </w:p>
    <w:p w:rsidR="00D62E8E" w:rsidRDefault="00D62E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0BAF3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5646B0"/>
    <w:multiLevelType w:val="hybridMultilevel"/>
    <w:tmpl w:val="219A55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BA"/>
    <w:rsid w:val="000E39BA"/>
    <w:rsid w:val="000E4C4D"/>
    <w:rsid w:val="000F312B"/>
    <w:rsid w:val="00133F4B"/>
    <w:rsid w:val="00207EA3"/>
    <w:rsid w:val="004845FD"/>
    <w:rsid w:val="004C09D7"/>
    <w:rsid w:val="004F3670"/>
    <w:rsid w:val="00503381"/>
    <w:rsid w:val="00511F52"/>
    <w:rsid w:val="00520616"/>
    <w:rsid w:val="00684484"/>
    <w:rsid w:val="00695E8E"/>
    <w:rsid w:val="007372B2"/>
    <w:rsid w:val="00756F48"/>
    <w:rsid w:val="007F7730"/>
    <w:rsid w:val="00807843"/>
    <w:rsid w:val="008633B0"/>
    <w:rsid w:val="00886CA2"/>
    <w:rsid w:val="008F7B3C"/>
    <w:rsid w:val="00934075"/>
    <w:rsid w:val="00966857"/>
    <w:rsid w:val="00972026"/>
    <w:rsid w:val="009E41C8"/>
    <w:rsid w:val="00AF6C2C"/>
    <w:rsid w:val="00B80284"/>
    <w:rsid w:val="00D35CE3"/>
    <w:rsid w:val="00D62E8E"/>
    <w:rsid w:val="00E134C2"/>
    <w:rsid w:val="00E37CA0"/>
    <w:rsid w:val="00FA0BFF"/>
    <w:rsid w:val="00FA7E72"/>
    <w:rsid w:val="00FC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A09CD"/>
  <w15:chartTrackingRefBased/>
  <w15:docId w15:val="{95283944-5AA5-264C-B32B-E8E1D79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semiHidden/>
    <w:unhideWhenUsed/>
    <w:qFormat/>
    <w:rsid w:val="004F367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2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5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ruofan/Library/Containers/com.microsoft.Word/Data/Library/Application%20Support/Microsoft/Office/16.0/DTS/en-GB%7bF8A0668E-F0A4-9E46-8422-B6B6B67A7E31%7d/%7b2A2D988E-A56E-3D4A-BA0A-EE7645A79AD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Ruofan</dc:creator>
  <cp:keywords/>
  <dc:description/>
  <cp:lastModifiedBy>Liu Ruofan</cp:lastModifiedBy>
  <cp:revision>3</cp:revision>
  <dcterms:created xsi:type="dcterms:W3CDTF">2020-09-30T06:38:00Z</dcterms:created>
  <dcterms:modified xsi:type="dcterms:W3CDTF">2020-09-30T07:07:00Z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